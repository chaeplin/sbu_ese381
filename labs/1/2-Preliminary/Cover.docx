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posOffset>3000375</wp:posOffset>
                </wp:positionV>
                <wp:extent cx="3838575" cy="22225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C" w:rsidRDefault="00674745">
                            <w:r>
                              <w:t>Experiment Name:</w:t>
                            </w:r>
                            <w:r>
                              <w:tab/>
                            </w:r>
                            <w:r w:rsidR="00FF5827">
                              <w:t>Mod 1</w:t>
                            </w:r>
                            <w:r w:rsidR="00567F7E">
                              <w:t xml:space="preserve"> Keypad and LCD Display</w:t>
                            </w:r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  <w:r w:rsidR="00567F7E">
                              <w:t>1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6.25pt;width:302.2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CLIgIAACA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" stroked="f">
                <v:textbox>
                  <w:txbxContent>
                    <w:p w:rsidR="00B575BC" w:rsidRDefault="00674745">
                      <w:r>
                        <w:t>Experiment Name:</w:t>
                      </w:r>
                      <w:r>
                        <w:tab/>
                      </w:r>
                      <w:r w:rsidR="00FF5827">
                        <w:t>Mod 1</w:t>
                      </w:r>
                      <w:r w:rsidR="00567F7E">
                        <w:t xml:space="preserve"> Keypad and LCD Display</w:t>
                      </w:r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  <w:r w:rsidR="00567F7E">
                        <w:t>1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F4317"/>
    <w:rsid w:val="00516B4A"/>
    <w:rsid w:val="00567F7E"/>
    <w:rsid w:val="00674745"/>
    <w:rsid w:val="008D6E29"/>
    <w:rsid w:val="009B51B0"/>
    <w:rsid w:val="009C7E23"/>
    <w:rsid w:val="00A14A6E"/>
    <w:rsid w:val="00AC138A"/>
    <w:rsid w:val="00B436A6"/>
    <w:rsid w:val="00B575BC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DEB1-B659-4ECC-9EE6-3FEF3FFD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5</cp:revision>
  <cp:lastPrinted>2016-01-30T17:22:00Z</cp:lastPrinted>
  <dcterms:created xsi:type="dcterms:W3CDTF">2016-01-30T17:11:00Z</dcterms:created>
  <dcterms:modified xsi:type="dcterms:W3CDTF">2016-02-10T00:37:00Z</dcterms:modified>
</cp:coreProperties>
</file>