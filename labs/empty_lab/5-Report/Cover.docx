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45" w:rsidRDefault="00674745" w:rsidP="009C7E23">
      <w:pPr>
        <w:jc w:val="center"/>
      </w:pPr>
    </w:p>
    <w:p w:rsidR="00B436A6" w:rsidRDefault="009B51B0" w:rsidP="006747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AE0C68" wp14:editId="421EB37E">
                <wp:simplePos x="0" y="0"/>
                <wp:positionH relativeFrom="margin">
                  <wp:align>center</wp:align>
                </wp:positionH>
                <wp:positionV relativeFrom="margin">
                  <wp:posOffset>3000375</wp:posOffset>
                </wp:positionV>
                <wp:extent cx="3838575" cy="2222500"/>
                <wp:effectExtent l="0" t="0" r="952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222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5BC" w:rsidRDefault="00674745">
                            <w:r>
                              <w:t>Experiment Name:</w:t>
                            </w:r>
                            <w:r>
                              <w:tab/>
                            </w:r>
                          </w:p>
                          <w:p w:rsidR="008D6E29" w:rsidRDefault="008D6E29">
                            <w:r>
                              <w:t>Experiment Number:</w:t>
                            </w:r>
                            <w:r>
                              <w:tab/>
                              <w:t>#</w:t>
                            </w:r>
                          </w:p>
                          <w:p w:rsidR="00674745" w:rsidRDefault="00674745" w:rsidP="00674745">
                            <w:r>
                              <w:t>Lab Participant 1:</w:t>
                            </w:r>
                            <w:r>
                              <w:tab/>
                              <w:t>Ben Jarnagin, 107692807</w:t>
                            </w:r>
                          </w:p>
                          <w:p w:rsidR="00674745" w:rsidRDefault="00674745">
                            <w:r>
                              <w:t>Lab Participant 2:</w:t>
                            </w:r>
                            <w:r>
                              <w:tab/>
                            </w:r>
                            <w:r w:rsidR="000C4631">
                              <w:t xml:space="preserve">Konstantin </w:t>
                            </w:r>
                            <w:proofErr w:type="spellStart"/>
                            <w:r w:rsidR="000C4631">
                              <w:t>Pushnikov</w:t>
                            </w:r>
                            <w:proofErr w:type="spellEnd"/>
                            <w:r w:rsidR="000C4631">
                              <w:t>, 109148009</w:t>
                            </w:r>
                            <w:bookmarkStart w:id="0" w:name="_GoBack"/>
                            <w:bookmarkEnd w:id="0"/>
                          </w:p>
                          <w:p w:rsidR="008D6E29" w:rsidRDefault="008D6E29">
                            <w:r>
                              <w:t>Lab Section:</w:t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  <w:r w:rsidR="00AC138A">
                              <w:t>1</w:t>
                            </w:r>
                            <w:r>
                              <w:t xml:space="preserve"> </w:t>
                            </w:r>
                          </w:p>
                          <w:p w:rsidR="008D6E29" w:rsidRDefault="00674745">
                            <w:r>
                              <w:t>Bench</w:t>
                            </w:r>
                            <w:r w:rsidR="00AC138A"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</w:t>
                            </w:r>
                            <w:r w:rsidR="00AC138A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E0C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6.25pt;width:302.25pt;height:1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" stroked="f">
                <v:textbox>
                  <w:txbxContent>
                    <w:p w:rsidR="00B575BC" w:rsidRDefault="00674745">
                      <w:r>
                        <w:t>Experiment Name:</w:t>
                      </w:r>
                      <w:r>
                        <w:tab/>
                      </w:r>
                    </w:p>
                    <w:p w:rsidR="008D6E29" w:rsidRDefault="008D6E29">
                      <w:r>
                        <w:t>Experiment Number:</w:t>
                      </w:r>
                      <w:r>
                        <w:tab/>
                        <w:t>#</w:t>
                      </w:r>
                    </w:p>
                    <w:p w:rsidR="00674745" w:rsidRDefault="00674745" w:rsidP="00674745">
                      <w:r>
                        <w:t>Lab Participant 1:</w:t>
                      </w:r>
                      <w:r>
                        <w:tab/>
                        <w:t>Ben Jarnagin, 107692807</w:t>
                      </w:r>
                    </w:p>
                    <w:p w:rsidR="00674745" w:rsidRDefault="00674745">
                      <w:r>
                        <w:t>Lab Participant 2:</w:t>
                      </w:r>
                      <w:r>
                        <w:tab/>
                      </w:r>
                      <w:r w:rsidR="000C4631">
                        <w:t xml:space="preserve">Konstantin </w:t>
                      </w:r>
                      <w:proofErr w:type="spellStart"/>
                      <w:r w:rsidR="000C4631">
                        <w:t>Pushnikov</w:t>
                      </w:r>
                      <w:proofErr w:type="spellEnd"/>
                      <w:r w:rsidR="000C4631">
                        <w:t>, 109148009</w:t>
                      </w:r>
                      <w:bookmarkStart w:id="1" w:name="_GoBack"/>
                      <w:bookmarkEnd w:id="1"/>
                    </w:p>
                    <w:p w:rsidR="008D6E29" w:rsidRDefault="008D6E29">
                      <w:r>
                        <w:t>Lab Section:</w:t>
                      </w:r>
                      <w:r>
                        <w:tab/>
                      </w:r>
                      <w:r>
                        <w:tab/>
                        <w:t>#</w:t>
                      </w:r>
                      <w:r w:rsidR="00AC138A">
                        <w:t>1</w:t>
                      </w:r>
                      <w:r>
                        <w:t xml:space="preserve"> </w:t>
                      </w:r>
                    </w:p>
                    <w:p w:rsidR="008D6E29" w:rsidRDefault="00674745">
                      <w:r>
                        <w:t>Bench</w:t>
                      </w:r>
                      <w:r w:rsidR="00AC138A"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</w:t>
                      </w:r>
                      <w:r w:rsidR="00AC138A"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4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6E"/>
    <w:rsid w:val="000C4631"/>
    <w:rsid w:val="000F4317"/>
    <w:rsid w:val="00516B4A"/>
    <w:rsid w:val="00674745"/>
    <w:rsid w:val="008D6E29"/>
    <w:rsid w:val="009B51B0"/>
    <w:rsid w:val="009C7E23"/>
    <w:rsid w:val="00A14A6E"/>
    <w:rsid w:val="00AC138A"/>
    <w:rsid w:val="00B436A6"/>
    <w:rsid w:val="00B5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89E92-50DB-4E2A-A277-867B3D74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es\Documents\GitHub\sbu_ese381\labs\0\2-Preliminary\Cover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098FA-D5DB-4A48-A5C9-AFA1FBD24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CoverPage.dotx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Jarnagin</dc:creator>
  <cp:keywords/>
  <dc:description/>
  <cp:lastModifiedBy>B. Jarnagin</cp:lastModifiedBy>
  <cp:revision>4</cp:revision>
  <cp:lastPrinted>2016-01-30T17:22:00Z</cp:lastPrinted>
  <dcterms:created xsi:type="dcterms:W3CDTF">2016-01-30T17:11:00Z</dcterms:created>
  <dcterms:modified xsi:type="dcterms:W3CDTF">2016-02-24T00:58:00Z</dcterms:modified>
</cp:coreProperties>
</file>